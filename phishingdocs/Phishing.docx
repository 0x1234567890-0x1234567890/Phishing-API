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0A82" w14:textId="16BE768E" w:rsidR="00753A27" w:rsidRPr="007A0672" w:rsidRDefault="00226038" w:rsidP="00226038">
      <w:pPr>
        <w:jc w:val="center"/>
      </w:pPr>
      <w:r>
        <w:rPr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YOU GOT PHISHED!</w:t>
      </w:r>
      <w:bookmarkStart w:id="0" w:name="_GoBack"/>
      <w:bookmarkEnd w:id="0"/>
      <w:r w:rsidR="00B013AF">
        <w:rPr>
          <w:noProof/>
        </w:rPr>
        <w:drawing>
          <wp:inline distT="0" distB="0" distL="0" distR="0" wp14:anchorId="20EC77C9" wp14:editId="5F4C9DA1">
            <wp:extent cx="0" cy="0"/>
            <wp:effectExtent l="0" t="0" r="0" b="0"/>
            <wp:docPr id="1" name="www.googl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w.google.com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3DF">
        <w:rPr>
          <w:noProof/>
        </w:rPr>
        <w:drawing>
          <wp:inline distT="0" distB="0" distL="0" distR="0" wp14:anchorId="10C9AA9C" wp14:editId="08F79F44">
            <wp:extent cx="0" cy="0"/>
            <wp:effectExtent l="0" t="0" r="0" b="0"/>
            <wp:docPr id="2" name="?target=Curtis&amp;org=Pondu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?target=Curtis&amp;org=Pondurance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A27" w:rsidRPr="007A06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0CF68" w14:textId="77777777" w:rsidR="008A2FEC" w:rsidRDefault="008A2FEC" w:rsidP="00F116E3">
      <w:pPr>
        <w:spacing w:after="0" w:line="240" w:lineRule="auto"/>
      </w:pPr>
      <w:r>
        <w:separator/>
      </w:r>
    </w:p>
  </w:endnote>
  <w:endnote w:type="continuationSeparator" w:id="0">
    <w:p w14:paraId="6967826C" w14:textId="77777777" w:rsidR="008A2FEC" w:rsidRDefault="008A2FEC" w:rsidP="00F11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FCBE5" w14:textId="77777777" w:rsidR="00F116E3" w:rsidRDefault="00F116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F8E39" w14:textId="77777777" w:rsidR="00F116E3" w:rsidRDefault="00F116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EB43F" w14:textId="77777777" w:rsidR="00F116E3" w:rsidRDefault="00F11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43F57" w14:textId="77777777" w:rsidR="008A2FEC" w:rsidRDefault="008A2FEC" w:rsidP="00F116E3">
      <w:pPr>
        <w:spacing w:after="0" w:line="240" w:lineRule="auto"/>
      </w:pPr>
      <w:r>
        <w:separator/>
      </w:r>
    </w:p>
  </w:footnote>
  <w:footnote w:type="continuationSeparator" w:id="0">
    <w:p w14:paraId="1FB73BA1" w14:textId="77777777" w:rsidR="008A2FEC" w:rsidRDefault="008A2FEC" w:rsidP="00F11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E48F" w14:textId="77777777" w:rsidR="00F116E3" w:rsidRDefault="00F116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1EA16" w14:textId="77777777" w:rsidR="00F116E3" w:rsidRDefault="00F116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B7D6C" w14:textId="77777777" w:rsidR="00F116E3" w:rsidRDefault="00F116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2B"/>
    <w:rsid w:val="0012330E"/>
    <w:rsid w:val="00226038"/>
    <w:rsid w:val="003318EF"/>
    <w:rsid w:val="0053432B"/>
    <w:rsid w:val="005B59B9"/>
    <w:rsid w:val="0060623B"/>
    <w:rsid w:val="00675C72"/>
    <w:rsid w:val="00753A27"/>
    <w:rsid w:val="007A0672"/>
    <w:rsid w:val="008A2FEC"/>
    <w:rsid w:val="008E5D5D"/>
    <w:rsid w:val="00B013AF"/>
    <w:rsid w:val="00B733DF"/>
    <w:rsid w:val="00E97DFA"/>
    <w:rsid w:val="00F1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69AD"/>
  <w15:chartTrackingRefBased/>
  <w15:docId w15:val="{FB049FF5-28ED-448E-B867-D8FB5A22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HPFC RFC"/>
    <w:basedOn w:val="TableNormal"/>
    <w:uiPriority w:val="59"/>
    <w:rsid w:val="003318EF"/>
    <w:pPr>
      <w:spacing w:after="0" w:line="240" w:lineRule="auto"/>
    </w:pPr>
    <w:rPr>
      <w:sz w:val="16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blStylePr w:type="firstRow">
      <w:tblPr/>
      <w:tcPr>
        <w:shd w:val="clear" w:color="auto" w:fill="4E92A7"/>
      </w:tcPr>
    </w:tblStylePr>
    <w:tblStylePr w:type="band1Horz">
      <w:tblPr/>
      <w:tcPr>
        <w:shd w:val="clear" w:color="auto" w:fill="CBDEDE"/>
      </w:tcPr>
    </w:tblStylePr>
    <w:tblStylePr w:type="band2Horz">
      <w:tblPr/>
      <w:tcPr>
        <w:shd w:val="clear" w:color="auto" w:fill="E7EFEF"/>
      </w:tcPr>
    </w:tblStylePr>
  </w:style>
  <w:style w:type="paragraph" w:styleId="Header">
    <w:name w:val="header"/>
    <w:basedOn w:val="Normal"/>
    <w:link w:val="HeaderChar"/>
    <w:uiPriority w:val="99"/>
    <w:unhideWhenUsed/>
    <w:rsid w:val="00F11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E3"/>
  </w:style>
  <w:style w:type="paragraph" w:styleId="Footer">
    <w:name w:val="footer"/>
    <w:basedOn w:val="Normal"/>
    <w:link w:val="FooterChar"/>
    <w:uiPriority w:val="99"/>
    <w:unhideWhenUsed/>
    <w:rsid w:val="00F11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NUL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NUL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Phisher Man</dc:creator>
  <cp:keywords/>
  <dc:description/>
  <cp:lastModifiedBy>Curt Braz</cp:lastModifiedBy>
  <cp:revision>3</cp:revision>
  <dcterms:created xsi:type="dcterms:W3CDTF">2018-09-08T02:06:00Z</dcterms:created>
  <dcterms:modified xsi:type="dcterms:W3CDTF">2018-09-08T21:08:00Z</dcterms:modified>
</cp:coreProperties>
</file>